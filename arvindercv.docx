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64B" w:rsidRDefault="00D32AF6">
      <w:pPr>
        <w:pStyle w:val="Standard"/>
      </w:pPr>
      <w:bookmarkStart w:id="0" w:name="_GoBack"/>
      <w:bookmarkEnd w:id="0"/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5067303</wp:posOffset>
            </wp:positionH>
            <wp:positionV relativeFrom="paragraph">
              <wp:posOffset>0</wp:posOffset>
            </wp:positionV>
            <wp:extent cx="1371600" cy="1409703"/>
            <wp:effectExtent l="0" t="0" r="0" b="0"/>
            <wp:wrapThrough wrapText="bothSides">
              <wp:wrapPolygon edited="0">
                <wp:start x="0" y="0"/>
                <wp:lineTo x="0" y="21308"/>
                <wp:lineTo x="21300" y="21308"/>
                <wp:lineTo x="21300" y="0"/>
                <wp:lineTo x="0" y="0"/>
              </wp:wrapPolygon>
            </wp:wrapThrough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097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88"/>
          <w:szCs w:val="88"/>
          <w:u w:val="single"/>
        </w:rPr>
        <w:t>Arvinder Singh</w:t>
      </w:r>
    </w:p>
    <w:p w:rsidR="00F3764B" w:rsidRDefault="00D32AF6">
      <w:pPr>
        <w:pStyle w:val="Standard"/>
      </w:pPr>
      <w:r>
        <w:rPr>
          <w:b/>
          <w:bCs/>
          <w:sz w:val="36"/>
          <w:szCs w:val="36"/>
        </w:rPr>
        <w:t>Address</w:t>
      </w:r>
      <w:r>
        <w:rPr>
          <w:sz w:val="36"/>
          <w:szCs w:val="36"/>
        </w:rPr>
        <w:t>: - A-5/6 Sector 14 Rohini Delhi-89</w:t>
      </w:r>
    </w:p>
    <w:p w:rsidR="00F3764B" w:rsidRDefault="00D32AF6">
      <w:pPr>
        <w:pStyle w:val="Standard"/>
      </w:pPr>
      <w:r>
        <w:rPr>
          <w:b/>
          <w:bCs/>
          <w:sz w:val="36"/>
          <w:szCs w:val="36"/>
        </w:rPr>
        <w:t>Contact no</w:t>
      </w:r>
      <w:r>
        <w:rPr>
          <w:sz w:val="36"/>
          <w:szCs w:val="36"/>
        </w:rPr>
        <w:t>: 9310501550</w:t>
      </w:r>
    </w:p>
    <w:p w:rsidR="00F3764B" w:rsidRDefault="00D32AF6">
      <w:pPr>
        <w:pStyle w:val="Standard"/>
        <w:jc w:val="center"/>
      </w:pPr>
      <w:hyperlink r:id="rId8" w:history="1"/>
    </w:p>
    <w:p w:rsidR="00F3764B" w:rsidRDefault="00F3764B">
      <w:pPr>
        <w:pStyle w:val="Standard"/>
      </w:pPr>
    </w:p>
    <w:p w:rsidR="00F3764B" w:rsidRDefault="00D32AF6">
      <w:pPr>
        <w:pStyle w:val="Standard"/>
      </w:pPr>
      <w:r>
        <w:rPr>
          <w:b/>
          <w:bCs/>
          <w:sz w:val="32"/>
          <w:szCs w:val="32"/>
        </w:rPr>
        <w:t xml:space="preserve">Objective: </w:t>
      </w:r>
      <w:r>
        <w:rPr>
          <w:sz w:val="32"/>
          <w:szCs w:val="32"/>
        </w:rPr>
        <w:t xml:space="preserve">To work with an organization can learn </w:t>
      </w:r>
      <w:r>
        <w:rPr>
          <w:sz w:val="32"/>
          <w:szCs w:val="32"/>
        </w:rPr>
        <w:t>new skills and increase my abilities for the organization goals as well as myself</w:t>
      </w:r>
    </w:p>
    <w:p w:rsidR="00F3764B" w:rsidRDefault="00D32AF6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____________________________________________________________</w:t>
      </w:r>
    </w:p>
    <w:p w:rsidR="00F3764B" w:rsidRDefault="00F3764B">
      <w:pPr>
        <w:pStyle w:val="Standard"/>
      </w:pPr>
    </w:p>
    <w:p w:rsidR="00F3764B" w:rsidRDefault="00D32AF6">
      <w:pPr>
        <w:pStyle w:val="Standard"/>
      </w:pPr>
      <w:r>
        <w:rPr>
          <w:b/>
          <w:bCs/>
          <w:sz w:val="32"/>
          <w:szCs w:val="32"/>
        </w:rPr>
        <w:t>Academics Qualification</w:t>
      </w:r>
      <w:r>
        <w:rPr>
          <w:sz w:val="32"/>
          <w:szCs w:val="32"/>
        </w:rPr>
        <w:t>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3"/>
        <w:gridCol w:w="2007"/>
        <w:gridCol w:w="3227"/>
        <w:gridCol w:w="3489"/>
      </w:tblGrid>
      <w:tr w:rsidR="00F3764B">
        <w:tblPrEx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64B" w:rsidRDefault="00D32AF6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S. No.</w:t>
            </w:r>
          </w:p>
        </w:tc>
        <w:tc>
          <w:tcPr>
            <w:tcW w:w="2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64B" w:rsidRDefault="00D32AF6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Course Name</w:t>
            </w:r>
          </w:p>
        </w:tc>
        <w:tc>
          <w:tcPr>
            <w:tcW w:w="3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64B" w:rsidRDefault="00D32AF6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University/Board</w:t>
            </w:r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64B" w:rsidRDefault="00D32AF6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Status</w:t>
            </w:r>
          </w:p>
        </w:tc>
      </w:tr>
      <w:tr w:rsidR="00F3764B">
        <w:tblPrEx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64B" w:rsidRDefault="00D32AF6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0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64B" w:rsidRDefault="00D32AF6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Matriculation</w:t>
            </w:r>
          </w:p>
        </w:tc>
        <w:tc>
          <w:tcPr>
            <w:tcW w:w="32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64B" w:rsidRDefault="00D32AF6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CBSE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64B" w:rsidRDefault="00D32AF6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2016</w:t>
            </w:r>
          </w:p>
        </w:tc>
      </w:tr>
      <w:tr w:rsidR="00F3764B">
        <w:tblPrEx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64B" w:rsidRDefault="00D32AF6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0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64B" w:rsidRDefault="00D32AF6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Intermediate</w:t>
            </w:r>
          </w:p>
        </w:tc>
        <w:tc>
          <w:tcPr>
            <w:tcW w:w="32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64B" w:rsidRDefault="00D32AF6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CBSE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64B" w:rsidRDefault="00D32AF6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</w:t>
            </w:r>
          </w:p>
        </w:tc>
      </w:tr>
      <w:tr w:rsidR="00F3764B">
        <w:tblPrEx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64B" w:rsidRDefault="00D32AF6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0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64B" w:rsidRDefault="00D32AF6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BCA</w:t>
            </w:r>
          </w:p>
        </w:tc>
        <w:tc>
          <w:tcPr>
            <w:tcW w:w="32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64B" w:rsidRDefault="00D32AF6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IGNOU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64B" w:rsidRDefault="00D32AF6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2022</w:t>
            </w:r>
          </w:p>
        </w:tc>
      </w:tr>
    </w:tbl>
    <w:p w:rsidR="00F3764B" w:rsidRDefault="00F3764B">
      <w:pPr>
        <w:pStyle w:val="Standard"/>
        <w:rPr>
          <w:sz w:val="32"/>
          <w:szCs w:val="32"/>
        </w:rPr>
      </w:pPr>
    </w:p>
    <w:p w:rsidR="00F3764B" w:rsidRDefault="00D32AF6">
      <w:pPr>
        <w:pStyle w:val="Standard"/>
      </w:pPr>
      <w:r>
        <w:rPr>
          <w:b/>
          <w:bCs/>
          <w:sz w:val="32"/>
          <w:szCs w:val="32"/>
        </w:rPr>
        <w:t>Technical Qualification</w:t>
      </w:r>
      <w:r>
        <w:rPr>
          <w:sz w:val="32"/>
          <w:szCs w:val="32"/>
        </w:rPr>
        <w:t>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7"/>
        <w:gridCol w:w="2616"/>
        <w:gridCol w:w="2616"/>
        <w:gridCol w:w="2617"/>
      </w:tblGrid>
      <w:tr w:rsidR="00F3764B">
        <w:tblPrEx>
          <w:tblCellMar>
            <w:top w:w="0" w:type="dxa"/>
            <w:bottom w:w="0" w:type="dxa"/>
          </w:tblCellMar>
        </w:tblPrEx>
        <w:tc>
          <w:tcPr>
            <w:tcW w:w="2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64B" w:rsidRDefault="00D32AF6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S. No.</w:t>
            </w:r>
          </w:p>
        </w:tc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64B" w:rsidRDefault="00D32AF6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Course Name</w:t>
            </w:r>
          </w:p>
        </w:tc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64B" w:rsidRDefault="00D32AF6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University/Board</w:t>
            </w:r>
          </w:p>
        </w:tc>
        <w:tc>
          <w:tcPr>
            <w:tcW w:w="2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64B" w:rsidRDefault="00D32AF6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Status</w:t>
            </w:r>
          </w:p>
        </w:tc>
      </w:tr>
      <w:tr w:rsidR="00F3764B">
        <w:tblPrEx>
          <w:tblCellMar>
            <w:top w:w="0" w:type="dxa"/>
            <w:bottom w:w="0" w:type="dxa"/>
          </w:tblCellMar>
        </w:tblPrEx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64B" w:rsidRDefault="00D32AF6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64B" w:rsidRDefault="00D32AF6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Advance Diploma in IT, Networking &amp; Clouding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64B" w:rsidRDefault="00D32AF6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DGT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64B" w:rsidRDefault="00D32AF6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Pursuing</w:t>
            </w:r>
          </w:p>
        </w:tc>
      </w:tr>
      <w:tr w:rsidR="00F3764B">
        <w:tblPrEx>
          <w:tblCellMar>
            <w:top w:w="0" w:type="dxa"/>
            <w:bottom w:w="0" w:type="dxa"/>
          </w:tblCellMar>
        </w:tblPrEx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64B" w:rsidRDefault="00D32AF6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64B" w:rsidRDefault="00D32AF6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ITI (CHNM)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64B" w:rsidRDefault="00D32AF6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NCVT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64B" w:rsidRDefault="00D32AF6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</w:t>
            </w:r>
          </w:p>
        </w:tc>
      </w:tr>
    </w:tbl>
    <w:p w:rsidR="00F3764B" w:rsidRDefault="00F3764B">
      <w:pPr>
        <w:pStyle w:val="Standard"/>
        <w:rPr>
          <w:sz w:val="32"/>
          <w:szCs w:val="32"/>
        </w:rPr>
      </w:pPr>
    </w:p>
    <w:p w:rsidR="00F3764B" w:rsidRDefault="00D32AF6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Additional Skills</w:t>
      </w:r>
    </w:p>
    <w:p w:rsidR="00F3764B" w:rsidRDefault="00D32AF6">
      <w:pPr>
        <w:pStyle w:val="Standard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MS Office</w:t>
      </w:r>
    </w:p>
    <w:p w:rsidR="00F3764B" w:rsidRDefault="00D32AF6">
      <w:pPr>
        <w:pStyle w:val="Standard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Linux</w:t>
      </w:r>
    </w:p>
    <w:p w:rsidR="00F3764B" w:rsidRDefault="00D32AF6">
      <w:pPr>
        <w:pStyle w:val="Standard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Tally</w:t>
      </w:r>
    </w:p>
    <w:p w:rsidR="00F3764B" w:rsidRDefault="00D32AF6">
      <w:pPr>
        <w:pStyle w:val="Standard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Networking</w:t>
      </w:r>
    </w:p>
    <w:p w:rsidR="00F3764B" w:rsidRDefault="00F3764B">
      <w:pPr>
        <w:pStyle w:val="Standard"/>
        <w:rPr>
          <w:sz w:val="32"/>
          <w:szCs w:val="32"/>
          <w:u w:val="single"/>
        </w:rPr>
      </w:pPr>
    </w:p>
    <w:p w:rsidR="00F3764B" w:rsidRDefault="00D32AF6">
      <w:pPr>
        <w:pStyle w:val="Standard"/>
      </w:pPr>
      <w:r>
        <w:rPr>
          <w:b/>
          <w:bCs/>
          <w:sz w:val="32"/>
          <w:szCs w:val="32"/>
        </w:rPr>
        <w:t>Key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</w:rPr>
        <w:t>Responsibilities</w:t>
      </w:r>
    </w:p>
    <w:p w:rsidR="00F3764B" w:rsidRDefault="00D32AF6">
      <w:pPr>
        <w:pStyle w:val="Standard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Team Work</w:t>
      </w:r>
    </w:p>
    <w:p w:rsidR="00F3764B" w:rsidRDefault="00D32AF6">
      <w:pPr>
        <w:pStyle w:val="Standard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Time Management</w:t>
      </w:r>
    </w:p>
    <w:p w:rsidR="00F3764B" w:rsidRDefault="00D32AF6">
      <w:pPr>
        <w:pStyle w:val="Standard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Leadership</w:t>
      </w:r>
    </w:p>
    <w:p w:rsidR="00F3764B" w:rsidRDefault="00D32AF6">
      <w:pPr>
        <w:pStyle w:val="Standard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Creativity</w:t>
      </w:r>
    </w:p>
    <w:p w:rsidR="00F3764B" w:rsidRDefault="00F3764B">
      <w:pPr>
        <w:pStyle w:val="Standard"/>
        <w:rPr>
          <w:sz w:val="32"/>
          <w:szCs w:val="32"/>
          <w:u w:val="single"/>
        </w:rPr>
      </w:pPr>
    </w:p>
    <w:p w:rsidR="00F3764B" w:rsidRDefault="00D32AF6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Personal Details</w:t>
      </w:r>
    </w:p>
    <w:p w:rsidR="00F3764B" w:rsidRDefault="00F3764B">
      <w:pPr>
        <w:pStyle w:val="Standard"/>
        <w:rPr>
          <w:b/>
          <w:bCs/>
          <w:sz w:val="32"/>
          <w:szCs w:val="32"/>
        </w:rPr>
      </w:pPr>
    </w:p>
    <w:p w:rsidR="00F3764B" w:rsidRDefault="00D32AF6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Father's Name: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Parduman Singh</w:t>
      </w:r>
    </w:p>
    <w:p w:rsidR="00F3764B" w:rsidRDefault="00D32AF6">
      <w:pPr>
        <w:pStyle w:val="Standard"/>
        <w:rPr>
          <w:sz w:val="32"/>
          <w:szCs w:val="32"/>
        </w:rPr>
      </w:pPr>
      <w:r>
        <w:rPr>
          <w:sz w:val="32"/>
          <w:szCs w:val="32"/>
        </w:rPr>
        <w:lastRenderedPageBreak/>
        <w:t>D.O.B</w:t>
      </w:r>
      <w:r>
        <w:rPr>
          <w:sz w:val="32"/>
          <w:szCs w:val="32"/>
        </w:rPr>
        <w:tab/>
        <w:t xml:space="preserve">     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01 February 2000</w:t>
      </w:r>
    </w:p>
    <w:p w:rsidR="00F3764B" w:rsidRDefault="00D32AF6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Marital Status: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Unmarried</w:t>
      </w:r>
    </w:p>
    <w:p w:rsidR="00F3764B" w:rsidRDefault="00D32AF6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Languages     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Hindi, English and Punjabi</w:t>
      </w:r>
    </w:p>
    <w:p w:rsidR="00F3764B" w:rsidRDefault="00F3764B">
      <w:pPr>
        <w:pStyle w:val="Standard"/>
        <w:rPr>
          <w:sz w:val="32"/>
          <w:szCs w:val="32"/>
        </w:rPr>
      </w:pPr>
    </w:p>
    <w:p w:rsidR="00F3764B" w:rsidRDefault="00D32AF6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Declaration</w:t>
      </w:r>
    </w:p>
    <w:p w:rsidR="00F3764B" w:rsidRDefault="00D32AF6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I hereby declare that all </w:t>
      </w:r>
      <w:r>
        <w:rPr>
          <w:sz w:val="32"/>
          <w:szCs w:val="32"/>
        </w:rPr>
        <w:t>the information given above is true and correct to the bes of my knowledge.</w:t>
      </w:r>
    </w:p>
    <w:p w:rsidR="00F3764B" w:rsidRDefault="00F3764B">
      <w:pPr>
        <w:pStyle w:val="Standard"/>
        <w:rPr>
          <w:sz w:val="32"/>
          <w:szCs w:val="32"/>
        </w:rPr>
      </w:pPr>
    </w:p>
    <w:p w:rsidR="00F3764B" w:rsidRDefault="00D32AF6">
      <w:pPr>
        <w:pStyle w:val="Standard"/>
      </w:pPr>
      <w:r>
        <w:rPr>
          <w:b/>
          <w:bCs/>
          <w:sz w:val="32"/>
          <w:szCs w:val="32"/>
        </w:rPr>
        <w:t xml:space="preserve">Date: </w:t>
      </w:r>
      <w:r>
        <w:rPr>
          <w:sz w:val="32"/>
          <w:szCs w:val="32"/>
        </w:rPr>
        <w:t>11 January 2022</w:t>
      </w:r>
    </w:p>
    <w:p w:rsidR="00F3764B" w:rsidRDefault="00D32AF6">
      <w:pPr>
        <w:pStyle w:val="Standard"/>
      </w:pPr>
      <w:r>
        <w:rPr>
          <w:b/>
          <w:bCs/>
          <w:sz w:val="32"/>
          <w:szCs w:val="32"/>
        </w:rPr>
        <w:t xml:space="preserve">Place: </w:t>
      </w:r>
      <w:r>
        <w:rPr>
          <w:sz w:val="32"/>
          <w:szCs w:val="32"/>
        </w:rPr>
        <w:t>Noida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(Arvinder Singh)</w:t>
      </w:r>
    </w:p>
    <w:sectPr w:rsidR="00F3764B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AF6" w:rsidRDefault="00D32AF6">
      <w:r>
        <w:separator/>
      </w:r>
    </w:p>
  </w:endnote>
  <w:endnote w:type="continuationSeparator" w:id="0">
    <w:p w:rsidR="00D32AF6" w:rsidRDefault="00D32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ar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AF6" w:rsidRDefault="00D32AF6">
      <w:r>
        <w:rPr>
          <w:color w:val="000000"/>
        </w:rPr>
        <w:separator/>
      </w:r>
    </w:p>
  </w:footnote>
  <w:footnote w:type="continuationSeparator" w:id="0">
    <w:p w:rsidR="00D32AF6" w:rsidRDefault="00D32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A0C14"/>
    <w:multiLevelType w:val="multilevel"/>
    <w:tmpl w:val="084A7B0E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" w15:restartNumberingAfterBreak="0">
    <w:nsid w:val="5B3B23FD"/>
    <w:multiLevelType w:val="multilevel"/>
    <w:tmpl w:val="A9A6E700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3764B"/>
    <w:rsid w:val="00927624"/>
    <w:rsid w:val="00D32AF6"/>
    <w:rsid w:val="00F3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CD3186-25A9-4926-9C0E-64554956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Lucida Sans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vindersain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 IBM</dc:creator>
  <cp:lastModifiedBy>Arvinder Singh</cp:lastModifiedBy>
  <cp:revision>2</cp:revision>
  <dcterms:created xsi:type="dcterms:W3CDTF">2023-01-10T07:17:00Z</dcterms:created>
  <dcterms:modified xsi:type="dcterms:W3CDTF">2023-01-10T07:17:00Z</dcterms:modified>
</cp:coreProperties>
</file>